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E0500" w14:textId="49567E22" w:rsidR="00A75058" w:rsidRPr="00333C41" w:rsidRDefault="00A75058" w:rsidP="00336336">
      <w:pPr>
        <w:pStyle w:val="aa"/>
        <w:wordWrap w:val="0"/>
        <w:rPr>
          <w:rFonts w:ascii="Hei" w:eastAsia="Hei" w:hint="eastAsia"/>
        </w:rPr>
      </w:pPr>
      <w:bookmarkStart w:id="0" w:name="_GoBack"/>
      <w:bookmarkEnd w:id="0"/>
    </w:p>
    <w:p w14:paraId="50B28FB7" w14:textId="77777777" w:rsidR="00A75058" w:rsidRPr="00333C41" w:rsidRDefault="00A75058">
      <w:pPr>
        <w:pStyle w:val="ae"/>
        <w:rPr>
          <w:rFonts w:ascii="Hei" w:eastAsia="Hei"/>
        </w:rPr>
      </w:pPr>
    </w:p>
    <w:p w14:paraId="6D403A97" w14:textId="77777777" w:rsidR="009E127D" w:rsidRDefault="009E127D" w:rsidP="009E127D">
      <w:pPr>
        <w:rPr>
          <w:rFonts w:ascii="Hei" w:eastAsia="Hei" w:hint="eastAsia"/>
        </w:rPr>
      </w:pPr>
      <w:r>
        <w:rPr>
          <w:rFonts w:ascii="Hei" w:eastAsia="Hei" w:hint="eastAsia"/>
        </w:rPr>
        <w:t>所属项目：</w:t>
      </w:r>
    </w:p>
    <w:p w14:paraId="5414AE43" w14:textId="77777777" w:rsidR="009E127D" w:rsidRDefault="009E127D" w:rsidP="009E127D">
      <w:pPr>
        <w:rPr>
          <w:rFonts w:ascii="Hei" w:eastAsia="Hei" w:hint="eastAsia"/>
        </w:rPr>
      </w:pPr>
      <w:r>
        <w:rPr>
          <w:rFonts w:ascii="Hei" w:eastAsia="Hei" w:hint="eastAsia"/>
        </w:rPr>
        <w:t>关键里程碑：</w:t>
      </w:r>
    </w:p>
    <w:p w14:paraId="48718131" w14:textId="77777777" w:rsidR="00B0082E" w:rsidRDefault="00B0082E" w:rsidP="009E127D">
      <w:pPr>
        <w:rPr>
          <w:rFonts w:ascii="Hei" w:eastAsia="Hei" w:hint="eastAsia"/>
        </w:rPr>
      </w:pPr>
      <w:r>
        <w:rPr>
          <w:rFonts w:ascii="Hei" w:eastAsia="Hei" w:hint="eastAsia"/>
        </w:rPr>
        <w:t>1.</w:t>
      </w:r>
    </w:p>
    <w:p w14:paraId="05B871CE" w14:textId="77777777" w:rsidR="00B0082E" w:rsidRDefault="00B0082E" w:rsidP="009E127D">
      <w:pPr>
        <w:rPr>
          <w:rFonts w:ascii="Hei" w:eastAsia="Hei" w:hint="eastAsia"/>
        </w:rPr>
      </w:pPr>
      <w:r>
        <w:rPr>
          <w:rFonts w:ascii="Hei" w:eastAsia="Hei" w:hint="eastAsia"/>
        </w:rPr>
        <w:t>2.</w:t>
      </w:r>
    </w:p>
    <w:p w14:paraId="7EE594DC" w14:textId="77777777" w:rsidR="00B0082E" w:rsidRDefault="00B0082E" w:rsidP="009E127D">
      <w:pPr>
        <w:rPr>
          <w:rFonts w:ascii="Hei" w:eastAsia="Hei" w:hint="eastAsia"/>
        </w:rPr>
      </w:pPr>
      <w:r>
        <w:rPr>
          <w:rFonts w:ascii="Hei" w:eastAsia="Hei" w:hint="eastAsia"/>
        </w:rPr>
        <w:t>3.</w:t>
      </w:r>
    </w:p>
    <w:p w14:paraId="4315C384" w14:textId="77777777" w:rsidR="00B0082E" w:rsidRDefault="00B0082E" w:rsidP="009E127D">
      <w:pPr>
        <w:rPr>
          <w:rFonts w:ascii="Hei" w:eastAsia="Hei" w:hint="eastAsia"/>
        </w:rPr>
      </w:pPr>
      <w:r>
        <w:rPr>
          <w:rFonts w:ascii="Hei" w:eastAsia="Hei" w:hint="eastAsia"/>
        </w:rPr>
        <w:t>4.</w:t>
      </w:r>
    </w:p>
    <w:p w14:paraId="1948EAD1" w14:textId="03EFFDB9" w:rsidR="00256AD2" w:rsidRPr="00333C41" w:rsidRDefault="00B0082E" w:rsidP="00256AD2">
      <w:pPr>
        <w:rPr>
          <w:rFonts w:ascii="Hei" w:eastAsia="Hei"/>
        </w:rPr>
      </w:pPr>
      <w:r>
        <w:rPr>
          <w:rFonts w:ascii="Hei" w:eastAsia="Hei" w:hint="eastAsia"/>
        </w:rPr>
        <w:t>5.</w:t>
      </w:r>
      <w:r w:rsidR="009E127D">
        <w:rPr>
          <w:rFonts w:ascii="Hei" w:eastAsia="Hei" w:hint="eastAsia"/>
        </w:rPr>
        <w:t xml:space="preserve">                        </w:t>
      </w:r>
    </w:p>
    <w:p w14:paraId="49A6E142" w14:textId="77777777" w:rsidR="00256AD2" w:rsidRPr="00333C41" w:rsidRDefault="00256AD2" w:rsidP="00256AD2">
      <w:pPr>
        <w:rPr>
          <w:rFonts w:ascii="Hei" w:eastAsia="Hei" w:hint="eastAsia"/>
        </w:rPr>
      </w:pPr>
    </w:p>
    <w:sectPr w:rsidR="00256AD2" w:rsidRPr="00333C41" w:rsidSect="00CC5EA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160" w:right="1287" w:bottom="1440" w:left="1287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A53EA" w14:textId="77777777" w:rsidR="00CC5EAF" w:rsidRDefault="00CC5EAF" w:rsidP="00CC5EAF">
      <w:pPr>
        <w:spacing w:after="0" w:line="240" w:lineRule="auto"/>
      </w:pPr>
      <w:r>
        <w:separator/>
      </w:r>
    </w:p>
  </w:endnote>
  <w:endnote w:type="continuationSeparator" w:id="0">
    <w:p w14:paraId="443FB547" w14:textId="77777777" w:rsidR="00CC5EAF" w:rsidRDefault="00CC5EAF" w:rsidP="00CC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509"/>
      <w:gridCol w:w="2387"/>
    </w:tblGrid>
    <w:tr w:rsidR="00CC5EAF" w:rsidRPr="00333C41" w14:paraId="55C43AFB" w14:textId="77777777" w:rsidTr="00CC5EAF">
      <w:tc>
        <w:tcPr>
          <w:tcW w:w="3794" w:type="pct"/>
          <w:shd w:val="clear" w:color="auto" w:fill="B0C0C9" w:themeFill="accent3"/>
        </w:tcPr>
        <w:sdt>
          <w:sdtPr>
            <w:rPr>
              <w:rFonts w:ascii="Hei" w:eastAsia="Hei" w:hint="eastAsia"/>
            </w:rPr>
            <w:alias w:val="职位"/>
            <w:tag w:val=""/>
            <w:id w:val="1613016786"/>
            <w:placeholder>
              <w:docPart w:val="2CA95814217D3948B270C1C0EB328C56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B1529D1" w14:textId="56A09252" w:rsidR="00CC5EAF" w:rsidRPr="00333C41" w:rsidRDefault="00256AD2" w:rsidP="00CC5EAF">
              <w:pPr>
                <w:pStyle w:val="ContactDetails"/>
                <w:rPr>
                  <w:rFonts w:ascii="Hei" w:eastAsia="Hei"/>
                  <w:color w:val="262626" w:themeColor="text1" w:themeTint="D9"/>
                  <w:sz w:val="20"/>
                  <w:szCs w:val="20"/>
                </w:rPr>
              </w:pPr>
              <w:r>
                <w:rPr>
                  <w:lang w:val="zh-CN"/>
                </w:rPr>
                <w:t>Lorem Ipsum</w:t>
              </w:r>
            </w:p>
          </w:sdtContent>
        </w:sdt>
      </w:tc>
      <w:tc>
        <w:tcPr>
          <w:tcW w:w="1206" w:type="pct"/>
          <w:shd w:val="clear" w:color="auto" w:fill="B0C0C9" w:themeFill="accent3"/>
        </w:tcPr>
        <w:p w14:paraId="25F226B9" w14:textId="77777777" w:rsidR="00CC5EAF" w:rsidRPr="00333C41" w:rsidRDefault="00CC5EAF" w:rsidP="00CC5EAF">
          <w:pPr>
            <w:pStyle w:val="ContactDetails"/>
            <w:jc w:val="right"/>
            <w:rPr>
              <w:rFonts w:ascii="Hei" w:eastAsia="Hei"/>
            </w:rPr>
          </w:pPr>
          <w:r w:rsidRPr="00333C41">
            <w:rPr>
              <w:rFonts w:ascii="Hei" w:eastAsia="Hei" w:hint="eastAsia"/>
            </w:rPr>
            <w:fldChar w:fldCharType="begin"/>
          </w:r>
          <w:r w:rsidRPr="00333C41">
            <w:rPr>
              <w:rFonts w:ascii="Hei" w:eastAsia="Hei" w:hint="eastAsia"/>
            </w:rPr>
            <w:instrText>页</w:instrText>
          </w:r>
          <w:r w:rsidRPr="00333C41">
            <w:rPr>
              <w:rFonts w:ascii="Hei" w:eastAsia="Hei" w:hint="eastAsia"/>
            </w:rPr>
            <w:fldChar w:fldCharType="separate"/>
          </w:r>
          <w:r w:rsidRPr="00333C41">
            <w:rPr>
              <w:rFonts w:ascii="Hei" w:eastAsia="Hei" w:hint="eastAsia"/>
              <w:noProof/>
              <w:lang w:val="zh-CN"/>
            </w:rPr>
            <w:t>2</w:t>
          </w:r>
          <w:r w:rsidRPr="00333C41">
            <w:rPr>
              <w:rFonts w:ascii="Hei" w:eastAsia="Hei" w:hint="eastAsia"/>
            </w:rPr>
            <w:fldChar w:fldCharType="end"/>
          </w:r>
        </w:p>
      </w:tc>
    </w:tr>
  </w:tbl>
  <w:p w14:paraId="64179CBA" w14:textId="77777777" w:rsidR="00CC5EAF" w:rsidRPr="00333C41" w:rsidRDefault="00CC5EAF" w:rsidP="00333C41">
    <w:pPr>
      <w:pStyle w:val="a7"/>
      <w:tabs>
        <w:tab w:val="left" w:pos="3417"/>
      </w:tabs>
      <w:rPr>
        <w:rFonts w:ascii="Hei" w:eastAsia="Hei"/>
      </w:rPr>
    </w:pPr>
    <w:r w:rsidRPr="00333C41">
      <w:rPr>
        <w:rFonts w:ascii="Hei" w:eastAsia="Hei" w:hint="eastAsia"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27"/>
      <w:gridCol w:w="1591"/>
      <w:gridCol w:w="1591"/>
      <w:gridCol w:w="2387"/>
    </w:tblGrid>
    <w:tr w:rsidR="00CC5EAF" w:rsidRPr="00333C41" w14:paraId="59E14544" w14:textId="77777777" w:rsidTr="00CC5EAF">
      <w:tc>
        <w:tcPr>
          <w:tcW w:w="2186" w:type="pct"/>
          <w:shd w:val="clear" w:color="auto" w:fill="auto"/>
        </w:tcPr>
        <w:p w14:paraId="279BED66" w14:textId="77777777" w:rsidR="00CC5EAF" w:rsidRPr="00333C41" w:rsidRDefault="00CC5EAF" w:rsidP="00CC5EAF">
          <w:pPr>
            <w:pStyle w:val="a7"/>
            <w:rPr>
              <w:rFonts w:ascii="Hei" w:eastAsia="Hei"/>
            </w:rPr>
          </w:pPr>
        </w:p>
      </w:tc>
      <w:tc>
        <w:tcPr>
          <w:tcW w:w="804" w:type="pct"/>
          <w:shd w:val="clear" w:color="auto" w:fill="auto"/>
        </w:tcPr>
        <w:p w14:paraId="23EF209F" w14:textId="77777777" w:rsidR="00CC5EAF" w:rsidRPr="00333C41" w:rsidRDefault="00CC5EAF" w:rsidP="00CC5EAF">
          <w:pPr>
            <w:pStyle w:val="a7"/>
            <w:rPr>
              <w:rFonts w:ascii="Hei" w:eastAsia="Hei"/>
            </w:rPr>
          </w:pPr>
        </w:p>
      </w:tc>
      <w:tc>
        <w:tcPr>
          <w:tcW w:w="804" w:type="pct"/>
          <w:shd w:val="clear" w:color="auto" w:fill="auto"/>
        </w:tcPr>
        <w:p w14:paraId="27C340F1" w14:textId="77777777" w:rsidR="00CC5EAF" w:rsidRPr="00333C41" w:rsidRDefault="00CC5EAF" w:rsidP="00CC5EAF">
          <w:pPr>
            <w:pStyle w:val="a7"/>
            <w:rPr>
              <w:rFonts w:ascii="Hei" w:eastAsia="Hei"/>
            </w:rPr>
          </w:pPr>
        </w:p>
      </w:tc>
      <w:tc>
        <w:tcPr>
          <w:tcW w:w="1206" w:type="pct"/>
          <w:shd w:val="clear" w:color="auto" w:fill="auto"/>
        </w:tcPr>
        <w:p w14:paraId="089F147A" w14:textId="77777777" w:rsidR="00CC5EAF" w:rsidRPr="00333C41" w:rsidRDefault="00CC5EAF" w:rsidP="00CC5EAF">
          <w:pPr>
            <w:pStyle w:val="a7"/>
            <w:rPr>
              <w:rFonts w:ascii="Hei" w:eastAsia="Hei"/>
            </w:rPr>
          </w:pPr>
        </w:p>
      </w:tc>
    </w:tr>
    <w:tr w:rsidR="00CC5EAF" w:rsidRPr="00333C41" w14:paraId="4B8EE909" w14:textId="77777777" w:rsidTr="00CC5EAF">
      <w:tc>
        <w:tcPr>
          <w:tcW w:w="2186" w:type="pct"/>
          <w:shd w:val="clear" w:color="auto" w:fill="B0C0C9" w:themeFill="accent3"/>
        </w:tcPr>
        <w:p w14:paraId="322B1D57" w14:textId="77777777" w:rsidR="00CC5EAF" w:rsidRPr="00333C41" w:rsidRDefault="00CC5EAF" w:rsidP="00CC5EAF">
          <w:pPr>
            <w:pStyle w:val="ContactDetails"/>
            <w:rPr>
              <w:rFonts w:ascii="Hei" w:eastAsia="Hei"/>
            </w:rPr>
          </w:pPr>
        </w:p>
      </w:tc>
      <w:tc>
        <w:tcPr>
          <w:tcW w:w="804" w:type="pct"/>
          <w:shd w:val="clear" w:color="auto" w:fill="B0C0C9" w:themeFill="accent3"/>
        </w:tcPr>
        <w:p w14:paraId="3B117211" w14:textId="77777777" w:rsidR="00CC5EAF" w:rsidRPr="00333C41" w:rsidRDefault="00CC5EAF" w:rsidP="00CC5EAF">
          <w:pPr>
            <w:pStyle w:val="ContactDetails"/>
            <w:rPr>
              <w:rFonts w:ascii="Hei" w:eastAsia="Hei"/>
              <w:sz w:val="20"/>
              <w:szCs w:val="20"/>
            </w:rPr>
          </w:pPr>
        </w:p>
      </w:tc>
      <w:tc>
        <w:tcPr>
          <w:tcW w:w="804" w:type="pct"/>
          <w:shd w:val="clear" w:color="auto" w:fill="B0C0C9" w:themeFill="accent3"/>
        </w:tcPr>
        <w:p w14:paraId="2751B963" w14:textId="77777777" w:rsidR="00CC5EAF" w:rsidRPr="00333C41" w:rsidRDefault="00CC5EAF" w:rsidP="00CC5EAF">
          <w:pPr>
            <w:pStyle w:val="ContactDetails"/>
            <w:rPr>
              <w:rFonts w:ascii="Hei" w:eastAsia="Hei"/>
            </w:rPr>
          </w:pPr>
        </w:p>
      </w:tc>
      <w:tc>
        <w:tcPr>
          <w:tcW w:w="1206" w:type="pct"/>
          <w:shd w:val="clear" w:color="auto" w:fill="B0C0C9" w:themeFill="accent3"/>
        </w:tcPr>
        <w:p w14:paraId="0541E22F" w14:textId="77777777" w:rsidR="00CC5EAF" w:rsidRPr="00333C41" w:rsidRDefault="00CC5EAF" w:rsidP="00CC5EAF">
          <w:pPr>
            <w:pStyle w:val="ContactDetails"/>
            <w:rPr>
              <w:rFonts w:ascii="Hei" w:eastAsia="Hei"/>
            </w:rPr>
          </w:pPr>
        </w:p>
      </w:tc>
    </w:tr>
  </w:tbl>
  <w:p w14:paraId="448ECE71" w14:textId="77777777" w:rsidR="00CC5EAF" w:rsidRPr="00333C41" w:rsidRDefault="00CC5EAF" w:rsidP="00CC5EAF">
    <w:pPr>
      <w:pStyle w:val="a7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7CFCF" w14:textId="77777777" w:rsidR="00CC5EAF" w:rsidRDefault="00CC5EAF" w:rsidP="00CC5EAF">
      <w:pPr>
        <w:spacing w:after="0" w:line="240" w:lineRule="auto"/>
      </w:pPr>
      <w:r>
        <w:separator/>
      </w:r>
    </w:p>
  </w:footnote>
  <w:footnote w:type="continuationSeparator" w:id="0">
    <w:p w14:paraId="5849BB1E" w14:textId="77777777" w:rsidR="00CC5EAF" w:rsidRDefault="00CC5EAF" w:rsidP="00CC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66"/>
    </w:tblGrid>
    <w:tr w:rsidR="00CC5EAF" w14:paraId="0ABFBA73" w14:textId="77777777" w:rsidTr="00CC5EAF">
      <w:tc>
        <w:tcPr>
          <w:tcW w:w="11016" w:type="dxa"/>
        </w:tcPr>
        <w:p w14:paraId="19DE9325" w14:textId="77777777" w:rsidR="00CC5EAF" w:rsidRDefault="00CC5EAF" w:rsidP="00CC5EAF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0B6CE9FE" wp14:editId="6C597AF4">
                    <wp:extent cx="6858000" cy="822960"/>
                    <wp:effectExtent l="0" t="0" r="0" b="0"/>
                    <wp:docPr id="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58000" cy="8229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AEC01" w14:textId="77777777" w:rsidR="00CC5EAF" w:rsidRPr="00333C41" w:rsidRDefault="00CC5EAF" w:rsidP="00CC5EAF">
                                <w:pPr>
                                  <w:pStyle w:val="Organization"/>
                                  <w:rPr>
                                    <w:rFonts w:ascii="Hei" w:eastAsia="Hei"/>
                                  </w:rPr>
                                </w:pP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fldChar w:fldCharType="begin"/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instrText>PLACEHOLDER</w:instrText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fldChar w:fldCharType="begin"/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instrText>IF</w:instrText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fldChar w:fldCharType="begin"/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instrText>USERPROPERTY Company</w:instrText>
                                </w:r>
                                <w:r>
                                  <w:rPr>
                                    <w:rFonts w:ascii="Hei" w:eastAsia="Hei"/>
                                  </w:rPr>
                                  <w:fldChar w:fldCharType="separate"/>
                                </w:r>
                                <w:r w:rsidR="00211D98">
                                  <w:rPr>
                                    <w:rFonts w:ascii="Hei" w:eastAsia="Hei" w:hint="eastAsia"/>
                                    <w:b/>
                                    <w:noProof/>
                                  </w:rPr>
                                  <w:instrText>错误! 未知的用户属性名称。</w:instrText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fldChar w:fldCharType="end"/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instrText>=“” “组织”</w:instrText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fldChar w:fldCharType="begin"/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instrText>USERPROPERTY Company</w:instrText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fldChar w:fldCharType="separate"/>
                                </w:r>
                                <w:r w:rsidR="00211D98">
                                  <w:rPr>
                                    <w:rFonts w:ascii="Hei" w:eastAsia="Hei" w:hint="eastAsia"/>
                                    <w:b/>
                                    <w:noProof/>
                                  </w:rPr>
                                  <w:instrText>错误! 未知的用户属性名称。</w:instrText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fldChar w:fldCharType="end"/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fldChar w:fldCharType="separate"/>
                                </w:r>
                                <w:r w:rsidR="00211D98">
                                  <w:rPr>
                                    <w:rFonts w:ascii="Hei" w:eastAsia="Hei" w:hint="eastAsia"/>
                                    <w:b/>
                                    <w:noProof/>
                                  </w:rPr>
                                  <w:instrText>错误! 未知的用户属性名称。</w:instrText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fldChar w:fldCharType="end"/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instrText>\* MERGEFORMAT</w:instrText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fldChar w:fldCharType="separate"/>
                                </w:r>
                                <w:r w:rsidR="00211D98" w:rsidRPr="00211D98">
                                  <w:rPr>
                                    <w:rFonts w:ascii="Hei" w:eastAsia="Hei" w:hint="eastAsia"/>
                                    <w:lang w:val="zh-CN"/>
                                  </w:rPr>
                                  <w:t>错误</w:t>
                                </w:r>
                                <w:r w:rsidR="00211D98">
                                  <w:rPr>
                                    <w:rFonts w:ascii="Hei" w:eastAsia="Hei" w:hint="eastAsia"/>
                                    <w:b/>
                                    <w:noProof/>
                                  </w:rPr>
                                  <w:t>! 未知的用户属性名称。</w:t>
                                </w:r>
                                <w:r w:rsidRPr="00333C41">
                                  <w:rPr>
                                    <w:rFonts w:ascii="Hei" w:eastAsia="Hei" w:hint="eastAsia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6" o:spid="_x0000_s1026" style="width:54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" fillcolor="#5590cc [3204]" stroked="f" strokeweight=".85pt">
                    <v:fill color2="#9fc9eb [3205]" rotate="t" angle="-90" focus="100%" type="gradient"/>
                    <v:path arrowok="t"/>
                    <v:textbox>
                      <w:txbxContent>
                        <w:p w14:paraId="3F6AEC01" w14:textId="77777777" w:rsidR="00CC5EAF" w:rsidRPr="00333C41" w:rsidRDefault="00CC5EAF" w:rsidP="00CC5EAF">
                          <w:pPr>
                            <w:pStyle w:val="Organization"/>
                            <w:rPr>
                              <w:rFonts w:ascii="Hei" w:eastAsia="Hei"/>
                            </w:rPr>
                          </w:pPr>
                          <w:r w:rsidRPr="00333C41">
                            <w:rPr>
                              <w:rFonts w:ascii="Hei" w:eastAsia="Hei" w:hint="eastAsia"/>
                            </w:rPr>
                            <w:fldChar w:fldCharType="begin"/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instrText>PLACEHOLDER</w:instrText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fldChar w:fldCharType="begin"/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instrText>IF</w:instrText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fldChar w:fldCharType="begin"/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instrText>USERPROPERTY Company</w:instrText>
                          </w:r>
                          <w:r>
                            <w:rPr>
                              <w:rFonts w:ascii="Hei" w:eastAsia="Hei"/>
                            </w:rPr>
                            <w:fldChar w:fldCharType="separate"/>
                          </w:r>
                          <w:r w:rsidR="00211D98">
                            <w:rPr>
                              <w:rFonts w:ascii="Hei" w:eastAsia="Hei" w:hint="eastAsia"/>
                              <w:b/>
                              <w:noProof/>
                            </w:rPr>
                            <w:instrText>错误! 未知的用户属性名称。</w:instrText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fldChar w:fldCharType="end"/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instrText>=“” “组织”</w:instrText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fldChar w:fldCharType="begin"/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instrText>USERPROPERTY Company</w:instrText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fldChar w:fldCharType="separate"/>
                          </w:r>
                          <w:r w:rsidR="00211D98">
                            <w:rPr>
                              <w:rFonts w:ascii="Hei" w:eastAsia="Hei" w:hint="eastAsia"/>
                              <w:b/>
                              <w:noProof/>
                            </w:rPr>
                            <w:instrText>错误! 未知的用户属性名称。</w:instrText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fldChar w:fldCharType="end"/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fldChar w:fldCharType="separate"/>
                          </w:r>
                          <w:r w:rsidR="00211D98">
                            <w:rPr>
                              <w:rFonts w:ascii="Hei" w:eastAsia="Hei" w:hint="eastAsia"/>
                              <w:b/>
                              <w:noProof/>
                            </w:rPr>
                            <w:instrText>错误! 未知的用户属性名称。</w:instrText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fldChar w:fldCharType="end"/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instrText>\* MERGEFORMAT</w:instrText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fldChar w:fldCharType="separate"/>
                          </w:r>
                          <w:r w:rsidR="00211D98" w:rsidRPr="00211D98">
                            <w:rPr>
                              <w:rFonts w:ascii="Hei" w:eastAsia="Hei" w:hint="eastAsia"/>
                              <w:lang w:val="zh-CN"/>
                            </w:rPr>
                            <w:t>错误</w:t>
                          </w:r>
                          <w:r w:rsidR="00211D98">
                            <w:rPr>
                              <w:rFonts w:ascii="Hei" w:eastAsia="Hei" w:hint="eastAsia"/>
                              <w:b/>
                              <w:noProof/>
                            </w:rPr>
                            <w:t>! 未知的用户属性名称。</w:t>
                          </w:r>
                          <w:r w:rsidRPr="00333C41">
                            <w:rPr>
                              <w:rFonts w:ascii="Hei" w:eastAsia="Hei" w:hint="eastAsia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CC5EAF" w:rsidRPr="00097F81" w14:paraId="2C7EA76E" w14:textId="77777777" w:rsidTr="00CC5EAF">
      <w:trPr>
        <w:trHeight w:val="72"/>
      </w:trPr>
      <w:tc>
        <w:tcPr>
          <w:tcW w:w="11016" w:type="dxa"/>
          <w:shd w:val="clear" w:color="auto" w:fill="B0C0C9" w:themeFill="accent3"/>
        </w:tcPr>
        <w:p w14:paraId="7860969B" w14:textId="77777777" w:rsidR="00CC5EAF" w:rsidRPr="00D313DA" w:rsidRDefault="00CC5EAF" w:rsidP="00CC5EAF">
          <w:pPr>
            <w:pStyle w:val="af7"/>
            <w:rPr>
              <w:sz w:val="8"/>
              <w:szCs w:val="8"/>
            </w:rPr>
          </w:pPr>
        </w:p>
      </w:tc>
    </w:tr>
  </w:tbl>
  <w:p w14:paraId="11E9E8D3" w14:textId="77777777" w:rsidR="00CC5EAF" w:rsidRDefault="00CC5EAF" w:rsidP="00CC5EAF"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66"/>
    </w:tblGrid>
    <w:tr w:rsidR="00CC5EAF" w14:paraId="4907FE0B" w14:textId="77777777" w:rsidTr="00CC5EAF">
      <w:tc>
        <w:tcPr>
          <w:tcW w:w="11016" w:type="dxa"/>
        </w:tcPr>
        <w:p w14:paraId="704959D4" w14:textId="77777777" w:rsidR="00CC5EAF" w:rsidRDefault="00CC5EAF" w:rsidP="00CC5EAF">
          <w:pPr>
            <w:spacing w:after="3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3FCEDFFF" wp14:editId="4ED3E27C">
                    <wp:extent cx="6858000" cy="3200400"/>
                    <wp:effectExtent l="0" t="0" r="0" b="0"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58000" cy="32004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BD7FE6" w14:textId="143C056E" w:rsidR="00CC5EAF" w:rsidRPr="00333C41" w:rsidRDefault="00CC5EAF" w:rsidP="00CC5EAF">
                                <w:pPr>
                                  <w:pStyle w:val="Organization"/>
                                  <w:rPr>
                                    <w:rFonts w:ascii="Hei" w:eastAsia="Hei"/>
                                  </w:rPr>
                                </w:pPr>
                                <w:r>
                                  <w:rPr>
                                    <w:rFonts w:ascii="Hei" w:eastAsia="Hei" w:hint="eastAsia"/>
                                  </w:rPr>
                                  <w:t>专项：</w:t>
                                </w:r>
                                <w:r w:rsidR="00211D98">
                                  <w:rPr>
                                    <w:rFonts w:ascii="Hei" w:eastAsia="Hei" w:hint="eastAsia"/>
                                  </w:rPr>
                                  <w:t>运维自动化和安全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" o:spid="_x0000_s1027" style="width:540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" fillcolor="#5590cc [3204]" stroked="f" strokeweight=".85pt">
                    <v:fill color2="#9fc9eb [3205]" rotate="t" angle="-90" focus="100%" type="gradient"/>
                    <v:path arrowok="t"/>
                    <v:textbox>
                      <w:txbxContent>
                        <w:p w14:paraId="2CBD7FE6" w14:textId="143C056E" w:rsidR="00CC5EAF" w:rsidRPr="00333C41" w:rsidRDefault="00CC5EAF" w:rsidP="00CC5EAF">
                          <w:pPr>
                            <w:pStyle w:val="Organization"/>
                            <w:rPr>
                              <w:rFonts w:ascii="Hei" w:eastAsia="Hei"/>
                            </w:rPr>
                          </w:pPr>
                          <w:r>
                            <w:rPr>
                              <w:rFonts w:ascii="Hei" w:eastAsia="Hei" w:hint="eastAsia"/>
                            </w:rPr>
                            <w:t>专项：</w:t>
                          </w:r>
                          <w:r w:rsidR="00211D98">
                            <w:rPr>
                              <w:rFonts w:ascii="Hei" w:eastAsia="Hei" w:hint="eastAsia"/>
                            </w:rPr>
                            <w:t>运维自动化和安全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CC5EAF" w14:paraId="58EBD3D3" w14:textId="77777777" w:rsidTr="00CC5EAF">
      <w:tc>
        <w:tcPr>
          <w:tcW w:w="11016" w:type="dxa"/>
          <w:shd w:val="clear" w:color="auto" w:fill="B0C0C9" w:themeFill="accent3"/>
        </w:tcPr>
        <w:p w14:paraId="52A9D8B7" w14:textId="77777777" w:rsidR="00CC5EAF" w:rsidRDefault="00CC5EAF" w:rsidP="00CC5EAF">
          <w:pPr>
            <w:tabs>
              <w:tab w:val="left" w:pos="720"/>
              <w:tab w:val="left" w:pos="1440"/>
              <w:tab w:val="left" w:pos="1828"/>
            </w:tabs>
            <w:spacing w:before="60" w:after="40"/>
          </w:pPr>
        </w:p>
      </w:tc>
    </w:tr>
  </w:tbl>
  <w:p w14:paraId="6A2A1C58" w14:textId="77777777" w:rsidR="00CC5EAF" w:rsidRDefault="00CC5EAF" w:rsidP="00CC5EAF">
    <w:pPr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A45BFE"/>
    <w:multiLevelType w:val="hybridMultilevel"/>
    <w:tmpl w:val="520A98EC"/>
    <w:lvl w:ilvl="0" w:tplc="2AE02E44">
      <w:start w:val="1"/>
      <w:numFmt w:val="bullet"/>
      <w:pStyle w:val="a0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1B"/>
    <w:rsid w:val="00047F23"/>
    <w:rsid w:val="00211D98"/>
    <w:rsid w:val="00256AD2"/>
    <w:rsid w:val="00333C41"/>
    <w:rsid w:val="00336336"/>
    <w:rsid w:val="00337F2E"/>
    <w:rsid w:val="00447901"/>
    <w:rsid w:val="005608AC"/>
    <w:rsid w:val="00584217"/>
    <w:rsid w:val="0076539A"/>
    <w:rsid w:val="00876164"/>
    <w:rsid w:val="009E127D"/>
    <w:rsid w:val="00A75058"/>
    <w:rsid w:val="00B0082E"/>
    <w:rsid w:val="00BE491B"/>
    <w:rsid w:val="00CC5EAF"/>
    <w:rsid w:val="00D90160"/>
    <w:rsid w:val="00E04FD9"/>
    <w:rsid w:val="00E2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DAC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color w:val="000000" w:themeColor="text1"/>
    </w:rPr>
  </w:style>
  <w:style w:type="paragraph" w:styleId="1">
    <w:name w:val="heading 1"/>
    <w:basedOn w:val="a1"/>
    <w:next w:val="a1"/>
    <w:link w:val="10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2">
    <w:name w:val="heading 2"/>
    <w:basedOn w:val="a1"/>
    <w:next w:val="a1"/>
    <w:link w:val="20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a5">
    <w:name w:val="header"/>
    <w:basedOn w:val="a1"/>
    <w:link w:val="a6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a6">
    <w:name w:val="页眉字符"/>
    <w:basedOn w:val="a2"/>
    <w:link w:val="a5"/>
    <w:uiPriority w:val="99"/>
    <w:rPr>
      <w:color w:val="05E0DB" w:themeColor="accent6"/>
      <w:sz w:val="24"/>
    </w:rPr>
  </w:style>
  <w:style w:type="paragraph" w:styleId="a7">
    <w:name w:val="footer"/>
    <w:basedOn w:val="a1"/>
    <w:link w:val="a8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a8">
    <w:name w:val="页脚字符"/>
    <w:basedOn w:val="a2"/>
    <w:link w:val="a7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a1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next w:val="a1"/>
    <w:link w:val="ab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ab">
    <w:name w:val="标题字符"/>
    <w:basedOn w:val="a2"/>
    <w:link w:val="aa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ac">
    <w:name w:val="Subtitle"/>
    <w:basedOn w:val="a1"/>
    <w:next w:val="a1"/>
    <w:link w:val="ad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ad">
    <w:name w:val="副标题字符"/>
    <w:basedOn w:val="a2"/>
    <w:link w:val="ac"/>
    <w:uiPriority w:val="1"/>
    <w:rPr>
      <w:iCs/>
      <w:color w:val="595959" w:themeColor="text1" w:themeTint="A6"/>
      <w:sz w:val="28"/>
      <w:szCs w:val="28"/>
    </w:rPr>
  </w:style>
  <w:style w:type="paragraph" w:styleId="ae">
    <w:name w:val="Date"/>
    <w:basedOn w:val="a1"/>
    <w:next w:val="a1"/>
    <w:link w:val="af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af">
    <w:name w:val="日期字符"/>
    <w:basedOn w:val="a2"/>
    <w:link w:val="ae"/>
    <w:uiPriority w:val="1"/>
    <w:rPr>
      <w:color w:val="5590CC" w:themeColor="accent1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table" w:styleId="af2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2"/>
    <w:link w:val="1"/>
    <w:uiPriority w:val="1"/>
    <w:rPr>
      <w:bCs/>
      <w:color w:val="5590CC" w:themeColor="accent1"/>
      <w:sz w:val="36"/>
      <w:szCs w:val="28"/>
    </w:rPr>
  </w:style>
  <w:style w:type="character" w:styleId="af3">
    <w:name w:val="page number"/>
    <w:basedOn w:val="a2"/>
    <w:uiPriority w:val="99"/>
    <w:unhideWhenUsed/>
    <w:rPr>
      <w:color w:val="073E87" w:themeColor="text2"/>
    </w:rPr>
  </w:style>
  <w:style w:type="character" w:customStyle="1" w:styleId="20">
    <w:name w:val="标题 2字符"/>
    <w:basedOn w:val="a2"/>
    <w:link w:val="2"/>
    <w:uiPriority w:val="1"/>
    <w:rPr>
      <w:bCs/>
      <w:color w:val="5590CC" w:themeColor="accent1"/>
      <w:sz w:val="24"/>
      <w:szCs w:val="26"/>
    </w:rPr>
  </w:style>
  <w:style w:type="character" w:customStyle="1" w:styleId="30">
    <w:name w:val="标题 3字符"/>
    <w:basedOn w:val="a2"/>
    <w:link w:val="3"/>
    <w:uiPriority w:val="1"/>
    <w:rPr>
      <w:bCs/>
      <w:color w:val="5590CC" w:themeColor="accent1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af4">
    <w:name w:val="footnote text"/>
    <w:basedOn w:val="a1"/>
    <w:link w:val="af5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af5">
    <w:name w:val="脚注文本字符"/>
    <w:basedOn w:val="a2"/>
    <w:link w:val="af4"/>
    <w:uiPriority w:val="99"/>
    <w:rPr>
      <w:i/>
      <w:color w:val="595959" w:themeColor="text1" w:themeTint="A6"/>
      <w:sz w:val="16"/>
    </w:rPr>
  </w:style>
  <w:style w:type="character" w:styleId="af6">
    <w:name w:val="footnote reference"/>
    <w:basedOn w:val="a2"/>
    <w:uiPriority w:val="99"/>
    <w:rPr>
      <w:color w:val="5590CC" w:themeColor="accent1"/>
      <w:sz w:val="20"/>
      <w:vertAlign w:val="superscript"/>
    </w:rPr>
  </w:style>
  <w:style w:type="paragraph" w:styleId="af7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40">
    <w:name w:val="标题 4字符"/>
    <w:basedOn w:val="a2"/>
    <w:link w:val="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color w:val="000000" w:themeColor="text1"/>
    </w:rPr>
  </w:style>
  <w:style w:type="paragraph" w:styleId="1">
    <w:name w:val="heading 1"/>
    <w:basedOn w:val="a1"/>
    <w:next w:val="a1"/>
    <w:link w:val="10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2">
    <w:name w:val="heading 2"/>
    <w:basedOn w:val="a1"/>
    <w:next w:val="a1"/>
    <w:link w:val="20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a5">
    <w:name w:val="header"/>
    <w:basedOn w:val="a1"/>
    <w:link w:val="a6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a6">
    <w:name w:val="页眉字符"/>
    <w:basedOn w:val="a2"/>
    <w:link w:val="a5"/>
    <w:uiPriority w:val="99"/>
    <w:rPr>
      <w:color w:val="05E0DB" w:themeColor="accent6"/>
      <w:sz w:val="24"/>
    </w:rPr>
  </w:style>
  <w:style w:type="paragraph" w:styleId="a7">
    <w:name w:val="footer"/>
    <w:basedOn w:val="a1"/>
    <w:link w:val="a8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a8">
    <w:name w:val="页脚字符"/>
    <w:basedOn w:val="a2"/>
    <w:link w:val="a7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a1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next w:val="a1"/>
    <w:link w:val="ab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ab">
    <w:name w:val="标题字符"/>
    <w:basedOn w:val="a2"/>
    <w:link w:val="aa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ac">
    <w:name w:val="Subtitle"/>
    <w:basedOn w:val="a1"/>
    <w:next w:val="a1"/>
    <w:link w:val="ad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ad">
    <w:name w:val="副标题字符"/>
    <w:basedOn w:val="a2"/>
    <w:link w:val="ac"/>
    <w:uiPriority w:val="1"/>
    <w:rPr>
      <w:iCs/>
      <w:color w:val="595959" w:themeColor="text1" w:themeTint="A6"/>
      <w:sz w:val="28"/>
      <w:szCs w:val="28"/>
    </w:rPr>
  </w:style>
  <w:style w:type="paragraph" w:styleId="ae">
    <w:name w:val="Date"/>
    <w:basedOn w:val="a1"/>
    <w:next w:val="a1"/>
    <w:link w:val="af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af">
    <w:name w:val="日期字符"/>
    <w:basedOn w:val="a2"/>
    <w:link w:val="ae"/>
    <w:uiPriority w:val="1"/>
    <w:rPr>
      <w:color w:val="5590CC" w:themeColor="accent1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table" w:styleId="af2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2"/>
    <w:link w:val="1"/>
    <w:uiPriority w:val="1"/>
    <w:rPr>
      <w:bCs/>
      <w:color w:val="5590CC" w:themeColor="accent1"/>
      <w:sz w:val="36"/>
      <w:szCs w:val="28"/>
    </w:rPr>
  </w:style>
  <w:style w:type="character" w:styleId="af3">
    <w:name w:val="page number"/>
    <w:basedOn w:val="a2"/>
    <w:uiPriority w:val="99"/>
    <w:unhideWhenUsed/>
    <w:rPr>
      <w:color w:val="073E87" w:themeColor="text2"/>
    </w:rPr>
  </w:style>
  <w:style w:type="character" w:customStyle="1" w:styleId="20">
    <w:name w:val="标题 2字符"/>
    <w:basedOn w:val="a2"/>
    <w:link w:val="2"/>
    <w:uiPriority w:val="1"/>
    <w:rPr>
      <w:bCs/>
      <w:color w:val="5590CC" w:themeColor="accent1"/>
      <w:sz w:val="24"/>
      <w:szCs w:val="26"/>
    </w:rPr>
  </w:style>
  <w:style w:type="character" w:customStyle="1" w:styleId="30">
    <w:name w:val="标题 3字符"/>
    <w:basedOn w:val="a2"/>
    <w:link w:val="3"/>
    <w:uiPriority w:val="1"/>
    <w:rPr>
      <w:bCs/>
      <w:color w:val="5590CC" w:themeColor="accent1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af4">
    <w:name w:val="footnote text"/>
    <w:basedOn w:val="a1"/>
    <w:link w:val="af5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af5">
    <w:name w:val="脚注文本字符"/>
    <w:basedOn w:val="a2"/>
    <w:link w:val="af4"/>
    <w:uiPriority w:val="99"/>
    <w:rPr>
      <w:i/>
      <w:color w:val="595959" w:themeColor="text1" w:themeTint="A6"/>
      <w:sz w:val="16"/>
    </w:rPr>
  </w:style>
  <w:style w:type="character" w:styleId="af6">
    <w:name w:val="footnote reference"/>
    <w:basedOn w:val="a2"/>
    <w:uiPriority w:val="99"/>
    <w:rPr>
      <w:color w:val="5590CC" w:themeColor="accent1"/>
      <w:sz w:val="20"/>
      <w:vertAlign w:val="superscript"/>
    </w:rPr>
  </w:style>
  <w:style w:type="paragraph" w:styleId="af7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40">
    <w:name w:val="标题 4字符"/>
    <w:basedOn w:val="a2"/>
    <w:link w:val="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1327;&#35843;&#34920;&#21333;:&#25253;&#21578;:&#23637;&#26395;&#21830;&#19994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A95814217D3948B270C1C0EB328C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A0C128-BAAE-D448-AEAA-89DED1B7999A}"/>
      </w:docPartPr>
      <w:docPartBody>
        <w:p w:rsidR="00000000" w:rsidRDefault="00B825EA">
          <w:pPr>
            <w:pStyle w:val="2CA95814217D3948B270C1C0EB328C56"/>
          </w:pPr>
          <w:r>
            <w:rPr>
              <w:lang w:val="zh-CN"/>
            </w:rPr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EA"/>
    <w:rsid w:val="00B8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DD063C93CAC44C8EF29C8B8AFC868C">
    <w:name w:val="11DD063C93CAC44C8EF29C8B8AFC868C"/>
    <w:pPr>
      <w:widowControl w:val="0"/>
      <w:jc w:val="both"/>
    </w:pPr>
  </w:style>
  <w:style w:type="paragraph" w:customStyle="1" w:styleId="2CA95814217D3948B270C1C0EB328C56">
    <w:name w:val="2CA95814217D3948B270C1C0EB328C56"/>
    <w:pPr>
      <w:widowControl w:val="0"/>
      <w:jc w:val="both"/>
    </w:pPr>
  </w:style>
  <w:style w:type="paragraph" w:customStyle="1" w:styleId="A64E26568B864949B7EBA46949AA16FB">
    <w:name w:val="A64E26568B864949B7EBA46949AA16FB"/>
    <w:rsid w:val="00B825E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DD063C93CAC44C8EF29C8B8AFC868C">
    <w:name w:val="11DD063C93CAC44C8EF29C8B8AFC868C"/>
    <w:pPr>
      <w:widowControl w:val="0"/>
      <w:jc w:val="both"/>
    </w:pPr>
  </w:style>
  <w:style w:type="paragraph" w:customStyle="1" w:styleId="2CA95814217D3948B270C1C0EB328C56">
    <w:name w:val="2CA95814217D3948B270C1C0EB328C56"/>
    <w:pPr>
      <w:widowControl w:val="0"/>
      <w:jc w:val="both"/>
    </w:pPr>
  </w:style>
  <w:style w:type="paragraph" w:customStyle="1" w:styleId="A64E26568B864949B7EBA46949AA16FB">
    <w:name w:val="A64E26568B864949B7EBA46949AA16FB"/>
    <w:rsid w:val="00B825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816B3-5AAF-B944-8168-17C7AA74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展望商业报告.dotx</Template>
  <TotalTime>22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当读者打开折页册时</vt:lpstr>
      <vt:lpstr>    当读者打开折页册时</vt:lpstr>
      <vt:lpstr>        当读者打开折页册时</vt:lpstr>
      <vt:lpstr>        当读者打开折页册时</vt:lpstr>
    </vt:vector>
  </TitlesOfParts>
  <Manager/>
  <Company/>
  <LinksUpToDate>false</LinksUpToDate>
  <CharactersWithSpaces>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严</dc:creator>
  <cp:keywords/>
  <dc:description/>
  <cp:lastModifiedBy>睿 严</cp:lastModifiedBy>
  <cp:revision>12</cp:revision>
  <cp:lastPrinted>2016-07-25T08:24:00Z</cp:lastPrinted>
  <dcterms:created xsi:type="dcterms:W3CDTF">2016-07-25T04:20:00Z</dcterms:created>
  <dcterms:modified xsi:type="dcterms:W3CDTF">2016-07-25T08:24:00Z</dcterms:modified>
  <cp:category/>
</cp:coreProperties>
</file>